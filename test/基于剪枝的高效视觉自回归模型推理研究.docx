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740" w:rsidRPr="00907740" w:rsidRDefault="00907740" w:rsidP="009077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一、研究题目</w:t>
      </w:r>
    </w:p>
    <w:p w:rsidR="00907740" w:rsidRPr="00907740" w:rsidRDefault="00907740" w:rsidP="009077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基于剪枝的高效视觉自回归模型推理研究</w:t>
      </w:r>
    </w:p>
    <w:p w:rsidR="00907740" w:rsidRPr="00907740" w:rsidRDefault="009E0357" w:rsidP="00907740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9E0357">
        <w:rPr>
          <w:rFonts w:ascii="宋体" w:eastAsia="宋体" w:hAnsi="宋体" w:cs="宋体"/>
          <w:noProof/>
          <w:kern w:val="0"/>
          <w:sz w:val="24"/>
          <w14:ligatures w14:val="none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907740" w:rsidRPr="00907740" w:rsidRDefault="00907740" w:rsidP="009077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二、研究背景</w:t>
      </w:r>
    </w:p>
    <w:p w:rsidR="00907740" w:rsidRPr="00907740" w:rsidRDefault="00907740" w:rsidP="009077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随着人工智能的发展，视觉生成技术已经在图像与视频合成、创意设计、虚拟现实等领域展现出巨大的潜力。传统的自回归（Autoregressive, AR）模型通常采用“逐像素”或“逐token”预测方式，在高分辨率图像生成中存在推理步骤冗长、计算复杂度过高的问题。近年来提出的视觉自回归（Visual Autoregressive, VAR）建模采用“逐尺度”预测（next-scale prediction），能够在较少步骤内完成高质量图像生成，为高效视觉生成提供了新的思路。然而，现有VAR模型在分辨率扩展时，仍然面临显著的计算与存储开销瓶颈，尤其在大尺度阶段，其运行时间和显存消耗急剧上升。因此，如何在保证生成质量的前提下降低计算开销、实现高分辨率可扩展生成，成为一个重要的研究课题。</w:t>
      </w:r>
    </w:p>
    <w:p w:rsidR="00907740" w:rsidRPr="00907740" w:rsidRDefault="009E0357" w:rsidP="00907740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9E0357">
        <w:rPr>
          <w:rFonts w:ascii="宋体" w:eastAsia="宋体" w:hAnsi="宋体" w:cs="宋体"/>
          <w:noProof/>
          <w:kern w:val="0"/>
          <w:sz w:val="24"/>
          <w14:ligatures w14:val="none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907740" w:rsidRPr="00907740" w:rsidRDefault="00907740" w:rsidP="009077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三、研究现状</w:t>
      </w:r>
    </w:p>
    <w:p w:rsidR="00907740" w:rsidRPr="00907740" w:rsidRDefault="00907740" w:rsidP="009077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现有研究主要集中在以下几个方面：</w:t>
      </w:r>
    </w:p>
    <w:p w:rsidR="00907740" w:rsidRPr="00907740" w:rsidRDefault="00907740" w:rsidP="009077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扩散模型的加速</w:t>
      </w: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：已有大量工作通过蒸馏、量化、剪枝和缓存等手段加速扩散模型，但这些方法大多依赖扩散网络结构，不适用于VAR。</w:t>
      </w:r>
    </w:p>
    <w:p w:rsidR="00907740" w:rsidRPr="00907740" w:rsidRDefault="00907740" w:rsidP="009077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自回归模型的并行解码</w:t>
      </w: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：在文本与图像生成任务中，部分工作探索了推测解码（speculative decoding）、并行解码等方法来减少生成步骤，但这些方法针对的是“逐token”预测，不适用于VAR的“逐尺度”建模。</w:t>
      </w:r>
    </w:p>
    <w:p w:rsidR="00907740" w:rsidRPr="00907740" w:rsidRDefault="00907740" w:rsidP="009077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VAR加速的探索</w:t>
      </w: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：已有如 </w:t>
      </w: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Infinity</w:t>
      </w: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、</w:t>
      </w: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HART</w:t>
      </w: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 等代表性VAR模型，在高分辨率生成上表现突出，但其推理复杂度仍随分辨率平方级或更高增长，难以在消费级GPU上实现2K级别图像生成。近期提出的 </w:t>
      </w: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FastVAR</w:t>
      </w: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 方法，通过“缓存令牌剪枝”（Cached Token Pruning），在大尺度阶段仅保留关键信息token，并利用缓存恢复被剪枝的token，有效降低了推理复杂度，在保证质量的同时实现推理加速。</w:t>
      </w:r>
    </w:p>
    <w:p w:rsidR="00907740" w:rsidRPr="00907740" w:rsidRDefault="00907740" w:rsidP="009077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综上，虽然已有方法在扩散模型或VAR框架下取得一定进展，但仍存在适配性不足、效率有限等问题，为研究提供了很好的切入点。</w:t>
      </w:r>
    </w:p>
    <w:p w:rsidR="00907740" w:rsidRPr="00907740" w:rsidRDefault="009E0357" w:rsidP="00907740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9E0357">
        <w:rPr>
          <w:rFonts w:ascii="宋体" w:eastAsia="宋体" w:hAnsi="宋体" w:cs="宋体"/>
          <w:noProof/>
          <w:kern w:val="0"/>
          <w:sz w:val="24"/>
          <w14:ligatures w14:val="none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907740" w:rsidRPr="00907740" w:rsidRDefault="00907740" w:rsidP="009077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lastRenderedPageBreak/>
        <w:t>四、研究内容</w:t>
      </w:r>
    </w:p>
    <w:p w:rsidR="00907740" w:rsidRPr="00907740" w:rsidRDefault="00907740" w:rsidP="009077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本课题拟在 </w:t>
      </w: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FastVAR 框架</w:t>
      </w: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 的基础上，开展以下研究：</w:t>
      </w:r>
    </w:p>
    <w:p w:rsidR="00907740" w:rsidRPr="00907740" w:rsidRDefault="00907740" w:rsidP="009077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理论分析与模型复现</w:t>
      </w:r>
    </w:p>
    <w:p w:rsidR="00907740" w:rsidRPr="00907740" w:rsidRDefault="00907740" w:rsidP="0090774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学习并理解VAR模型的“逐尺度预测”机制；</w:t>
      </w:r>
      <w:r w:rsidR="00AB2AB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熟悉</w:t>
      </w:r>
      <w:r w:rsidR="00AB2AB1"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HART与Infinity</w:t>
      </w:r>
      <w:r w:rsidR="00AB2AB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代码。</w:t>
      </w:r>
    </w:p>
    <w:p w:rsidR="00907740" w:rsidRPr="00907740" w:rsidRDefault="00907740" w:rsidP="0090774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掌握FastVAR中的核心思想，包括“关键token选择（PTS）”和“缓存token恢复（CTR）”；</w:t>
      </w:r>
    </w:p>
    <w:p w:rsidR="00907740" w:rsidRPr="00907740" w:rsidRDefault="00907740" w:rsidP="0090774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复现论文中的核心实验，验证在HART与Infinity模型上的加速效果。</w:t>
      </w:r>
    </w:p>
    <w:p w:rsidR="00907740" w:rsidRPr="00907740" w:rsidRDefault="00907740" w:rsidP="009077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方法改进与实验探索</w:t>
      </w:r>
    </w:p>
    <w:p w:rsidR="00907740" w:rsidRPr="00907740" w:rsidRDefault="00907740" w:rsidP="0090774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分析不同剪枝比例对生成质量与推理速度的影响，寻找项目可实现的“效率-质量平衡点”；</w:t>
      </w:r>
    </w:p>
    <w:p w:rsidR="00907740" w:rsidRPr="00907740" w:rsidRDefault="00907740" w:rsidP="0090774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探索FastVAR与其他加速技术如（CoDe: Collaborative Decoding Makes Visual Auto-Regressive Modeling Efficient ）的方法结合，研究在协同解码和剪枝策略共同作用下的推理加速潜力；</w:t>
      </w:r>
    </w:p>
    <w:p w:rsidR="00907740" w:rsidRPr="00907740" w:rsidRDefault="00907740" w:rsidP="0090774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07740">
        <w:rPr>
          <w:rFonts w:ascii="宋体" w:eastAsia="宋体" w:hAnsi="宋体" w:cs="宋体"/>
          <w:color w:val="000000"/>
          <w:kern w:val="0"/>
          <w:sz w:val="24"/>
          <w14:ligatures w14:val="none"/>
        </w:rPr>
        <w:t>设计对比实验，系统评估不同方法组合的加速比、生成质量以及显存消耗，形成完整的效率-性能权衡分析。</w:t>
      </w:r>
    </w:p>
    <w:p w:rsidR="005F2C98" w:rsidRPr="00907740" w:rsidRDefault="005F2C98"/>
    <w:sectPr w:rsidR="005F2C98" w:rsidRPr="0090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60C3"/>
    <w:multiLevelType w:val="multilevel"/>
    <w:tmpl w:val="DD64E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6E0463"/>
    <w:multiLevelType w:val="multilevel"/>
    <w:tmpl w:val="1038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82DD9"/>
    <w:multiLevelType w:val="multilevel"/>
    <w:tmpl w:val="51246884"/>
    <w:lvl w:ilvl="0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96755"/>
    <w:multiLevelType w:val="multilevel"/>
    <w:tmpl w:val="79C0241E"/>
    <w:lvl w:ilvl="0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C150D"/>
    <w:multiLevelType w:val="multilevel"/>
    <w:tmpl w:val="6DF0F9A0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408820">
    <w:abstractNumId w:val="0"/>
  </w:num>
  <w:num w:numId="2" w16cid:durableId="659500897">
    <w:abstractNumId w:val="1"/>
  </w:num>
  <w:num w:numId="3" w16cid:durableId="1335453674">
    <w:abstractNumId w:val="4"/>
  </w:num>
  <w:num w:numId="4" w16cid:durableId="501553571">
    <w:abstractNumId w:val="2"/>
  </w:num>
  <w:num w:numId="5" w16cid:durableId="1929651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40"/>
    <w:rsid w:val="000003D0"/>
    <w:rsid w:val="00017FE6"/>
    <w:rsid w:val="000260A0"/>
    <w:rsid w:val="00027A89"/>
    <w:rsid w:val="00034330"/>
    <w:rsid w:val="0006376D"/>
    <w:rsid w:val="00076640"/>
    <w:rsid w:val="0008262C"/>
    <w:rsid w:val="000864B5"/>
    <w:rsid w:val="00097352"/>
    <w:rsid w:val="000A6E1B"/>
    <w:rsid w:val="000B6424"/>
    <w:rsid w:val="000D6E1B"/>
    <w:rsid w:val="00103B64"/>
    <w:rsid w:val="001A324A"/>
    <w:rsid w:val="001A618A"/>
    <w:rsid w:val="001B4541"/>
    <w:rsid w:val="001D6C62"/>
    <w:rsid w:val="001E1EF9"/>
    <w:rsid w:val="001E61A8"/>
    <w:rsid w:val="001F4D71"/>
    <w:rsid w:val="001F6B35"/>
    <w:rsid w:val="00237A7A"/>
    <w:rsid w:val="002472FE"/>
    <w:rsid w:val="00263F97"/>
    <w:rsid w:val="0028424B"/>
    <w:rsid w:val="002A6786"/>
    <w:rsid w:val="002B23B9"/>
    <w:rsid w:val="002C514E"/>
    <w:rsid w:val="002E38F5"/>
    <w:rsid w:val="002E4510"/>
    <w:rsid w:val="002F2F69"/>
    <w:rsid w:val="00300911"/>
    <w:rsid w:val="0033665D"/>
    <w:rsid w:val="0036471B"/>
    <w:rsid w:val="003720B6"/>
    <w:rsid w:val="00372C54"/>
    <w:rsid w:val="00461FEA"/>
    <w:rsid w:val="0048103F"/>
    <w:rsid w:val="004829B5"/>
    <w:rsid w:val="004B6590"/>
    <w:rsid w:val="004C09B8"/>
    <w:rsid w:val="004C5927"/>
    <w:rsid w:val="004D4C89"/>
    <w:rsid w:val="004E4767"/>
    <w:rsid w:val="00512B81"/>
    <w:rsid w:val="0051428E"/>
    <w:rsid w:val="00532758"/>
    <w:rsid w:val="00542ADF"/>
    <w:rsid w:val="00564987"/>
    <w:rsid w:val="005653A8"/>
    <w:rsid w:val="005775C3"/>
    <w:rsid w:val="00587B32"/>
    <w:rsid w:val="0059664C"/>
    <w:rsid w:val="005A0C52"/>
    <w:rsid w:val="005A3241"/>
    <w:rsid w:val="005A3B51"/>
    <w:rsid w:val="005D2A96"/>
    <w:rsid w:val="005E6E7C"/>
    <w:rsid w:val="005F2C98"/>
    <w:rsid w:val="00652B9A"/>
    <w:rsid w:val="00655615"/>
    <w:rsid w:val="00690D00"/>
    <w:rsid w:val="006C717F"/>
    <w:rsid w:val="00722339"/>
    <w:rsid w:val="007243CD"/>
    <w:rsid w:val="00757714"/>
    <w:rsid w:val="00774CF2"/>
    <w:rsid w:val="00790D90"/>
    <w:rsid w:val="0079250E"/>
    <w:rsid w:val="007A2CC6"/>
    <w:rsid w:val="007A7391"/>
    <w:rsid w:val="007D59B5"/>
    <w:rsid w:val="007E6DDE"/>
    <w:rsid w:val="008035C6"/>
    <w:rsid w:val="00804183"/>
    <w:rsid w:val="00821D86"/>
    <w:rsid w:val="00836FB2"/>
    <w:rsid w:val="008504D5"/>
    <w:rsid w:val="008505C2"/>
    <w:rsid w:val="008534B8"/>
    <w:rsid w:val="00861015"/>
    <w:rsid w:val="00861CA2"/>
    <w:rsid w:val="008723A7"/>
    <w:rsid w:val="0088790F"/>
    <w:rsid w:val="00891B43"/>
    <w:rsid w:val="008B5925"/>
    <w:rsid w:val="008C32CC"/>
    <w:rsid w:val="00907740"/>
    <w:rsid w:val="00951870"/>
    <w:rsid w:val="00970F9E"/>
    <w:rsid w:val="00983C33"/>
    <w:rsid w:val="00996D68"/>
    <w:rsid w:val="009A6181"/>
    <w:rsid w:val="009C0087"/>
    <w:rsid w:val="009C52F8"/>
    <w:rsid w:val="009C687D"/>
    <w:rsid w:val="009D75FE"/>
    <w:rsid w:val="009E0357"/>
    <w:rsid w:val="009F457E"/>
    <w:rsid w:val="00A0043F"/>
    <w:rsid w:val="00A0159C"/>
    <w:rsid w:val="00A11B33"/>
    <w:rsid w:val="00A40BCF"/>
    <w:rsid w:val="00A76B86"/>
    <w:rsid w:val="00A91494"/>
    <w:rsid w:val="00AA53A9"/>
    <w:rsid w:val="00AB2AB1"/>
    <w:rsid w:val="00AB3C07"/>
    <w:rsid w:val="00AD3B74"/>
    <w:rsid w:val="00AF67A3"/>
    <w:rsid w:val="00B25679"/>
    <w:rsid w:val="00B26A37"/>
    <w:rsid w:val="00B515C5"/>
    <w:rsid w:val="00B834EB"/>
    <w:rsid w:val="00B95307"/>
    <w:rsid w:val="00BD265C"/>
    <w:rsid w:val="00BD5F0F"/>
    <w:rsid w:val="00BE3DC4"/>
    <w:rsid w:val="00BE6C32"/>
    <w:rsid w:val="00BE7FBD"/>
    <w:rsid w:val="00BF436E"/>
    <w:rsid w:val="00C01024"/>
    <w:rsid w:val="00C02299"/>
    <w:rsid w:val="00C2207E"/>
    <w:rsid w:val="00C27B41"/>
    <w:rsid w:val="00C302C1"/>
    <w:rsid w:val="00C3217B"/>
    <w:rsid w:val="00C57EEA"/>
    <w:rsid w:val="00C7421F"/>
    <w:rsid w:val="00CD347C"/>
    <w:rsid w:val="00D3475B"/>
    <w:rsid w:val="00D442F8"/>
    <w:rsid w:val="00D66E8F"/>
    <w:rsid w:val="00DB06EA"/>
    <w:rsid w:val="00DD7DA7"/>
    <w:rsid w:val="00E00C68"/>
    <w:rsid w:val="00E079BB"/>
    <w:rsid w:val="00E107B8"/>
    <w:rsid w:val="00E30746"/>
    <w:rsid w:val="00E31D10"/>
    <w:rsid w:val="00E860A8"/>
    <w:rsid w:val="00E8619C"/>
    <w:rsid w:val="00E961A2"/>
    <w:rsid w:val="00EA79B3"/>
    <w:rsid w:val="00EB1B16"/>
    <w:rsid w:val="00EC155B"/>
    <w:rsid w:val="00ED5C36"/>
    <w:rsid w:val="00EE1027"/>
    <w:rsid w:val="00EE2E13"/>
    <w:rsid w:val="00EF1F65"/>
    <w:rsid w:val="00F34DAF"/>
    <w:rsid w:val="00F360B1"/>
    <w:rsid w:val="00F72F20"/>
    <w:rsid w:val="00FA2DBE"/>
    <w:rsid w:val="00FB6833"/>
    <w:rsid w:val="00FB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D091DD"/>
  <w15:chartTrackingRefBased/>
  <w15:docId w15:val="{C69A7F90-0DB9-B943-96EB-BC94DF17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77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7740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907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907740"/>
    <w:rPr>
      <w:b/>
      <w:bCs/>
    </w:rPr>
  </w:style>
  <w:style w:type="character" w:customStyle="1" w:styleId="apple-converted-space">
    <w:name w:val="apple-converted-space"/>
    <w:basedOn w:val="a0"/>
    <w:rsid w:val="0090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可立 刘</dc:creator>
  <cp:keywords/>
  <dc:description/>
  <cp:lastModifiedBy>可立 刘</cp:lastModifiedBy>
  <cp:revision>7</cp:revision>
  <dcterms:created xsi:type="dcterms:W3CDTF">2025-09-27T11:57:00Z</dcterms:created>
  <dcterms:modified xsi:type="dcterms:W3CDTF">2025-09-27T12:17:00Z</dcterms:modified>
</cp:coreProperties>
</file>